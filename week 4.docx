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E4F86">
      <w:r>
        <w:pict>
          <v:rect id="_x0000_s1028" o:spid="_x0000_s1028" o:spt="1" style="position:absolute;left:0pt;margin-left:4.6pt;margin-top:388.55pt;height:157.8pt;width:448.8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13C0111">
                  <w:pPr>
                    <w:pStyle w:val="4"/>
                    <w:keepNext w:val="0"/>
                    <w:keepLines w:val="0"/>
                    <w:widowControl/>
                    <w:suppressLineNumbers w:val="0"/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  <w:t>Week 4: User Interface Design</w:t>
                  </w:r>
                </w:p>
                <w:p w14:paraId="41A7DAA4">
                  <w:pPr>
                    <w:pStyle w:val="4"/>
                    <w:keepNext w:val="0"/>
                    <w:keepLines w:val="0"/>
                    <w:widowControl/>
                    <w:suppressLineNumbers w:val="0"/>
                    <w:rPr>
                      <w:rFonts w:hint="default" w:ascii="Calibri" w:hAnsi="Calibri" w:cs="Calibri"/>
                    </w:rPr>
                  </w:pPr>
                </w:p>
                <w:p w14:paraId="3DC5B35F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2BDB083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id w:val="14747841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6A6D9CC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 w:eastAsia="zh-CN" w:bidi="ar-SA"/>
            </w:rPr>
          </w:pPr>
        </w:p>
        <w:p w14:paraId="348510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/>
            </w:rPr>
            <w:t>Table of contents</w:t>
          </w:r>
        </w:p>
        <w:p w14:paraId="1713D93B">
          <w:pPr>
            <w:pStyle w:val="16"/>
            <w:tabs>
              <w:tab w:val="right" w:leader="dot" w:pos="8306"/>
            </w:tabs>
          </w:pP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_Toc3940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36"/>
            </w:rPr>
            <w:t>Week 4: User Interface Design</w:t>
          </w:r>
          <w:r>
            <w:tab/>
          </w:r>
          <w:r>
            <w:fldChar w:fldCharType="begin"/>
          </w:r>
          <w:r>
            <w:instrText xml:space="preserve"> PAGEREF _Toc3940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2FF3E5D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_Toc26146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 </w:t>
          </w:r>
          <w:r>
            <w:rPr>
              <w:rFonts w:hint="default" w:ascii="Times New Roman" w:hAnsi="Times New Roman" w:cs="Times New Roman"/>
              <w:lang w:val="en-US"/>
            </w:rPr>
            <w:t>Design a Complete UI:</w:t>
          </w:r>
          <w:r>
            <w:tab/>
          </w:r>
          <w:r>
            <w:fldChar w:fldCharType="begin"/>
          </w:r>
          <w:r>
            <w:instrText xml:space="preserve"> PAGEREF _Toc26146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53E31AF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_Toc32498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 Create a Responsive Web Layout:</w:t>
          </w:r>
          <w:r>
            <w:tab/>
          </w:r>
          <w:r>
            <w:fldChar w:fldCharType="begin"/>
          </w:r>
          <w:r>
            <w:instrText xml:space="preserve"> PAGEREF _Toc32498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F9EEE59">
          <w:pPr>
            <w:rPr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18D4A19E">
      <w:pPr>
        <w:rPr>
          <w:b/>
          <w:bCs/>
          <w:sz w:val="24"/>
          <w:szCs w:val="24"/>
        </w:rPr>
      </w:pPr>
    </w:p>
    <w:p w14:paraId="5D1A35BB">
      <w:pPr>
        <w:rPr>
          <w:b/>
          <w:bCs/>
          <w:sz w:val="24"/>
          <w:szCs w:val="24"/>
        </w:rPr>
      </w:pPr>
    </w:p>
    <w:p w14:paraId="2D166ADB">
      <w:pPr>
        <w:rPr>
          <w:b/>
          <w:bCs/>
          <w:sz w:val="24"/>
          <w:szCs w:val="24"/>
        </w:rPr>
      </w:pPr>
    </w:p>
    <w:p w14:paraId="5931CCF5"/>
    <w:p w14:paraId="242A4CA5"/>
    <w:p w14:paraId="39C66F6E"/>
    <w:p w14:paraId="7383EF19"/>
    <w:p w14:paraId="6A53010A"/>
    <w:p w14:paraId="3400272A"/>
    <w:p w14:paraId="260F783A"/>
    <w:p w14:paraId="071728A4"/>
    <w:p w14:paraId="1D7F0CDF"/>
    <w:p w14:paraId="62354206"/>
    <w:p w14:paraId="592534D3"/>
    <w:p w14:paraId="33AD0A63"/>
    <w:p w14:paraId="6077B74D"/>
    <w:p w14:paraId="2FB7C0F7"/>
    <w:p w14:paraId="0C06AF73"/>
    <w:p w14:paraId="6BE00BBE"/>
    <w:p w14:paraId="225CAE79"/>
    <w:p w14:paraId="3B18193F"/>
    <w:p w14:paraId="159CBBD5"/>
    <w:p w14:paraId="51CD27AB"/>
    <w:p w14:paraId="6411A382"/>
    <w:p w14:paraId="76C21FC2"/>
    <w:p w14:paraId="021B44C8"/>
    <w:p w14:paraId="69308B87"/>
    <w:p w14:paraId="473F7D42"/>
    <w:p w14:paraId="227FC921"/>
    <w:p w14:paraId="73586B45"/>
    <w:p w14:paraId="70281E1B"/>
    <w:p w14:paraId="6A71BD74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C2D34BE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685FCD1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530D96D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5712940">
      <w:pPr>
        <w:pStyle w:val="3"/>
        <w:numPr>
          <w:numId w:val="0"/>
        </w:numPr>
        <w:bidi w:val="0"/>
        <w:spacing w:line="240" w:lineRule="auto"/>
        <w:ind w:leftChars="0"/>
        <w:jc w:val="center"/>
        <w:outlineLvl w:val="1"/>
        <w:rPr>
          <w:rFonts w:hint="default" w:ascii="Times New Roman" w:hAnsi="Times New Roman" w:cs="Times New Roman"/>
          <w:sz w:val="36"/>
          <w:szCs w:val="36"/>
        </w:rPr>
      </w:pPr>
    </w:p>
    <w:p w14:paraId="4E4F25A7">
      <w:pPr>
        <w:rPr>
          <w:rFonts w:hint="default" w:ascii="Times New Roman" w:hAnsi="Times New Roman" w:cs="Times New Roman"/>
          <w:sz w:val="36"/>
          <w:szCs w:val="36"/>
        </w:rPr>
      </w:pPr>
    </w:p>
    <w:p w14:paraId="3B3D5C7B">
      <w:pPr>
        <w:rPr>
          <w:rFonts w:hint="default" w:ascii="Times New Roman" w:hAnsi="Times New Roman" w:cs="Times New Roman"/>
          <w:sz w:val="36"/>
          <w:szCs w:val="36"/>
        </w:rPr>
      </w:pPr>
    </w:p>
    <w:p w14:paraId="1E38FDD3">
      <w:pPr>
        <w:rPr>
          <w:rFonts w:hint="default" w:ascii="Times New Roman" w:hAnsi="Times New Roman" w:cs="Times New Roman"/>
          <w:sz w:val="36"/>
          <w:szCs w:val="36"/>
        </w:rPr>
      </w:pPr>
    </w:p>
    <w:p w14:paraId="55761694">
      <w:pPr>
        <w:rPr>
          <w:rFonts w:hint="default" w:ascii="Times New Roman" w:hAnsi="Times New Roman" w:cs="Times New Roman"/>
          <w:sz w:val="36"/>
          <w:szCs w:val="36"/>
        </w:rPr>
      </w:pPr>
      <w:bookmarkStart w:id="3" w:name="_GoBack"/>
      <w:bookmarkEnd w:id="3"/>
    </w:p>
    <w:p w14:paraId="4B1A5485">
      <w:pPr>
        <w:pStyle w:val="3"/>
        <w:numPr>
          <w:numId w:val="0"/>
        </w:numPr>
        <w:bidi w:val="0"/>
        <w:spacing w:line="240" w:lineRule="auto"/>
        <w:ind w:leftChars="0"/>
        <w:jc w:val="center"/>
        <w:outlineLvl w:val="1"/>
        <w:rPr>
          <w:rFonts w:hint="default" w:ascii="Times New Roman" w:hAnsi="Times New Roman" w:cs="Times New Roman"/>
          <w:sz w:val="36"/>
          <w:szCs w:val="36"/>
        </w:rPr>
      </w:pPr>
      <w:bookmarkStart w:id="0" w:name="_Toc3940"/>
      <w:r>
        <w:rPr>
          <w:rFonts w:hint="default" w:ascii="Times New Roman" w:hAnsi="Times New Roman" w:cs="Times New Roman"/>
          <w:sz w:val="36"/>
          <w:szCs w:val="36"/>
        </w:rPr>
        <w:t>Week 4: User Interface Design</w:t>
      </w:r>
      <w:bookmarkEnd w:id="0"/>
    </w:p>
    <w:p w14:paraId="22FF4960">
      <w:pPr>
        <w:rPr>
          <w:rFonts w:hint="default"/>
        </w:rPr>
      </w:pPr>
    </w:p>
    <w:p w14:paraId="260FECA8"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" w:name="_Toc26146"/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Design a Complete UI:</w:t>
      </w:r>
      <w:bookmarkEnd w:id="1"/>
    </w:p>
    <w:p w14:paraId="07FE840F">
      <w:pPr>
        <w:rPr>
          <w:rFonts w:hint="default"/>
        </w:rPr>
      </w:pPr>
    </w:p>
    <w:p w14:paraId="23C99D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Mobile App : Eco Track </w:t>
      </w:r>
    </w:p>
    <w:p w14:paraId="26978104">
      <w:pP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Figma link : 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instrText xml:space="preserve"> HYPERLINK "https://www.figma.com/design/FWCVjPGQGE4WaeiWRLGbso/Eco-track-App-design?node-id=0-1&amp;t=hsoT1FqX3Q1fbHBl-1" </w:instrTex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separate"/>
      </w:r>
      <w:r>
        <w:rPr>
          <w:rStyle w:val="12"/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t>https://www.figma.com/design/FWCVjPGQGE4WaeiWRLGbso/Eco-track-App-design?node-id=0-1&amp;t=hsoT1FqX3Q1fbHBl-1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end"/>
      </w:r>
    </w:p>
    <w:p w14:paraId="2A25D3DA">
      <w:pP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1521A24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2" w:name="_Toc32498"/>
      <w:r>
        <w:rPr>
          <w:rFonts w:hint="default" w:ascii="Times New Roman" w:hAnsi="Times New Roman" w:cs="Times New Roman"/>
          <w:lang w:val="en-US"/>
        </w:rPr>
        <w:t>Create a Responsive Web Layout:</w:t>
      </w:r>
      <w:bookmarkEnd w:id="2"/>
    </w:p>
    <w:p w14:paraId="4C140F14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Website layout: Delight bakery</w:t>
      </w:r>
    </w:p>
    <w:p w14:paraId="13D59AE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Figma link: 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instrText xml:space="preserve"> HYPERLINK "https://www.figma.com/design/w7MBI1EgZX9v4hACxjv6Gx/Delight-desert-website-project?node-id=0-1&amp;t=JcnI5qBQtm1PRer7-1" </w:instrTex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separate"/>
      </w:r>
      <w:r>
        <w:rPr>
          <w:rStyle w:val="12"/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t>https://www.figma.com/design/w7MBI1EgZX9v4hACxjv6Gx/Delight-desert-website-project?node-id=0-1&amp;t=JcnI5qBQtm1PRer7-1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  <w:fldChar w:fldCharType="end"/>
      </w:r>
    </w:p>
    <w:p w14:paraId="5474608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3129FF9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C4283"/>
    <w:multiLevelType w:val="singleLevel"/>
    <w:tmpl w:val="8C5C42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37BF5"/>
    <w:rsid w:val="1497156A"/>
    <w:rsid w:val="36970A1E"/>
    <w:rsid w:val="3EF2084E"/>
    <w:rsid w:val="60BD3C69"/>
    <w:rsid w:val="763C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11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0">
    <w:name w:val="Heading 3 Char"/>
    <w:link w:val="4"/>
    <w:qFormat/>
    <w:uiPriority w:val="0"/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customStyle="1" w:styleId="21">
    <w:name w:val="无间隔 Char"/>
    <w:basedOn w:val="6"/>
    <w:link w:val="22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2">
    <w:name w:val="No Spacing"/>
    <w:link w:val="21"/>
    <w:qFormat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2154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2025-06-25T09:58:00Z</dcterms:created>
  <dc:creator>ZOHA</dc:creator>
  <cp:lastModifiedBy>zoha raheel</cp:lastModifiedBy>
  <dcterms:modified xsi:type="dcterms:W3CDTF">2025-07-22T10:54:23Z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D2AB0F89402D4F258ECD1B4688509194_13</vt:lpwstr>
  </property>
</Properties>
</file>