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E4F86">
      <w:r>
        <w:pict>
          <v:rect id="_x0000_s1028" o:spid="_x0000_s1028" o:spt="1" style="position:absolute;left:0pt;margin-left:4.6pt;margin-top:388.55pt;height:157.8pt;width:448.85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751AD47">
                  <w:pPr>
                    <w:pStyle w:val="4"/>
                    <w:keepNext w:val="0"/>
                    <w:keepLines w:val="0"/>
                    <w:widowControl/>
                    <w:suppressLineNumbers w:val="0"/>
                    <w:rPr>
                      <w:rFonts w:hint="default" w:ascii="Times New Roman" w:hAnsi="Times New Roman" w:cs="Times New Roman"/>
                      <w:b w:val="0"/>
                      <w:bCs w:val="0"/>
                      <w:sz w:val="84"/>
                      <w:lang w:val="zh-C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84"/>
                      <w:lang w:val="zh-CN"/>
                    </w:rPr>
                    <w:t xml:space="preserve">Week 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84"/>
                      <w:lang w:val="en-US"/>
                    </w:rPr>
                    <w:t>5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84"/>
                      <w:lang w:val="zh-CN"/>
                    </w:rPr>
                    <w:t>: User Experience Optimization</w:t>
                  </w:r>
                </w:p>
                <w:p w14:paraId="78B7297B">
                  <w:pPr>
                    <w:pStyle w:val="4"/>
                    <w:keepNext w:val="0"/>
                    <w:keepLines w:val="0"/>
                    <w:widowControl/>
                    <w:suppressLineNumbers w:val="0"/>
                    <w:rPr>
                      <w:rFonts w:hint="default" w:ascii="Calibri" w:hAnsi="Calibri" w:cs="Calibri"/>
                    </w:rPr>
                  </w:pPr>
                </w:p>
                <w:p w14:paraId="3DC5B35F">
                  <w:pPr>
                    <w:rPr>
                      <w:rFonts w:hint="default" w:ascii="Times New Roman" w:hAnsi="Times New Roman" w:cs="Times New Roman"/>
                      <w:b w:val="0"/>
                      <w:bCs w:val="0"/>
                      <w:sz w:val="84"/>
                      <w:lang w:val="zh-CN"/>
                    </w:rPr>
                  </w:pP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2BDB083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2"/>
          <w:lang w:val="en-US" w:eastAsia="zh-CN" w:bidi="ar-S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hint="default" w:ascii="Times New Roman" w:hAnsi="Times New Roman" w:eastAsia="SimSun" w:cs="Times New Roman"/>
          <w:b/>
          <w:bCs/>
          <w:sz w:val="24"/>
          <w:szCs w:val="22"/>
          <w:lang w:val="en-US" w:eastAsia="zh-CN" w:bidi="ar-SA"/>
        </w:rPr>
        <w:id w:val="14747841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 w14:paraId="6A6D9CC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en-US" w:eastAsia="zh-CN" w:bidi="ar-SA"/>
            </w:rPr>
          </w:pPr>
          <w:bookmarkStart w:id="5" w:name="_GoBack"/>
          <w:bookmarkEnd w:id="5"/>
        </w:p>
        <w:p w14:paraId="3485105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en-US"/>
            </w:rPr>
            <w:t>Table of contents</w:t>
          </w:r>
        </w:p>
        <w:p w14:paraId="6FE5B144">
          <w:pPr>
            <w:pStyle w:val="16"/>
            <w:tabs>
              <w:tab w:val="right" w:leader="dot" w:pos="8306"/>
            </w:tabs>
          </w:pPr>
          <w:r>
            <w:rPr>
              <w:b w:val="0"/>
              <w:bCs w:val="0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 w:val="0"/>
              <w:bCs w:val="0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TOC \o "1-3" \h \u </w:instrText>
          </w:r>
          <w:r>
            <w:rPr>
              <w:b w:val="0"/>
              <w:bCs w:val="0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_Toc22005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32"/>
              <w:lang w:val="en-US"/>
            </w:rPr>
            <w:t xml:space="preserve">1. </w:t>
          </w:r>
          <w:r>
            <w:rPr>
              <w:rFonts w:hint="default" w:ascii="Times New Roman" w:hAnsi="Times New Roman" w:cs="Times New Roman"/>
              <w:lang w:val="en-US"/>
            </w:rPr>
            <w:t>Analyze User Feedback:</w:t>
          </w:r>
          <w:r>
            <w:tab/>
          </w:r>
          <w:r>
            <w:fldChar w:fldCharType="begin"/>
          </w:r>
          <w:r>
            <w:instrText xml:space="preserve"> PAGEREF _Toc22005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0B408E80">
          <w:pPr>
            <w:pStyle w:val="16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_Toc15289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/>
              <w:bCs/>
              <w:szCs w:val="32"/>
              <w:lang w:val="en-US"/>
            </w:rPr>
            <w:t xml:space="preserve">2. </w:t>
          </w:r>
          <w:r>
            <w:rPr>
              <w:rFonts w:hint="default" w:ascii="Times New Roman" w:hAnsi="Times New Roman" w:cs="Times New Roman"/>
              <w:bCs/>
              <w:szCs w:val="32"/>
            </w:rPr>
            <w:t>Revise User Flows and Wireframes:</w:t>
          </w:r>
          <w:r>
            <w:tab/>
          </w:r>
          <w:r>
            <w:fldChar w:fldCharType="begin"/>
          </w:r>
          <w:r>
            <w:instrText xml:space="preserve"> PAGEREF _Toc15289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2D603DD8">
          <w:pPr>
            <w:pStyle w:val="16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_Toc10134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32"/>
            </w:rPr>
            <w:t xml:space="preserve">3. </w:t>
          </w:r>
          <w:r>
            <w:rPr>
              <w:rFonts w:hint="default" w:ascii="Times New Roman" w:hAnsi="Times New Roman" w:cs="Times New Roman"/>
              <w:bCs/>
              <w:szCs w:val="32"/>
            </w:rPr>
            <w:t>Conduct A/B Testing:</w:t>
          </w:r>
          <w:r>
            <w:tab/>
          </w:r>
          <w:r>
            <w:fldChar w:fldCharType="begin"/>
          </w:r>
          <w:r>
            <w:instrText xml:space="preserve"> PAGEREF _Toc10134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253666D0">
          <w:pPr>
            <w:pStyle w:val="16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_Toc9397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32"/>
              <w:lang w:val="en-US"/>
            </w:rPr>
            <w:t xml:space="preserve">4. </w:t>
          </w:r>
          <w:r>
            <w:rPr>
              <w:rFonts w:hint="default" w:ascii="Times New Roman" w:hAnsi="Times New Roman" w:cs="Times New Roman"/>
              <w:szCs w:val="32"/>
            </w:rPr>
            <w:t>Implement Final Improvements in Figma</w:t>
          </w:r>
          <w:r>
            <w:rPr>
              <w:rFonts w:hint="default" w:ascii="Times New Roman" w:hAnsi="Times New Roman" w:cs="Times New Roman"/>
              <w:szCs w:val="32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_Toc9397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DC18142">
          <w:pPr>
            <w:pStyle w:val="16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_Toc25249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32"/>
            </w:rPr>
            <w:t xml:space="preserve">5. </w:t>
          </w:r>
          <w:r>
            <w:rPr>
              <w:rFonts w:hint="default" w:ascii="Times New Roman" w:hAnsi="Times New Roman" w:cs="Times New Roman"/>
              <w:szCs w:val="32"/>
            </w:rPr>
            <w:t>Implement</w:t>
          </w:r>
          <w:r>
            <w:rPr>
              <w:rFonts w:hint="default" w:ascii="Times New Roman" w:hAnsi="Times New Roman" w:cs="Times New Roman"/>
              <w:szCs w:val="32"/>
              <w:lang w:val="en-US"/>
            </w:rPr>
            <w:t>ed</w:t>
          </w:r>
          <w:r>
            <w:rPr>
              <w:rFonts w:hint="default" w:ascii="Times New Roman" w:hAnsi="Times New Roman" w:cs="Times New Roman"/>
              <w:szCs w:val="32"/>
            </w:rPr>
            <w:t xml:space="preserve"> Improvements:</w:t>
          </w:r>
          <w:r>
            <w:tab/>
          </w:r>
          <w:r>
            <w:fldChar w:fldCharType="begin"/>
          </w:r>
          <w:r>
            <w:instrText xml:space="preserve"> PAGEREF _Toc25249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F9EEE59">
          <w:pPr>
            <w:rPr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 w14:paraId="18D4A19E">
      <w:pPr>
        <w:rPr>
          <w:b/>
          <w:bCs/>
          <w:sz w:val="24"/>
          <w:szCs w:val="24"/>
        </w:rPr>
      </w:pPr>
    </w:p>
    <w:p w14:paraId="5D1A35BB">
      <w:pPr>
        <w:rPr>
          <w:b/>
          <w:bCs/>
          <w:sz w:val="24"/>
          <w:szCs w:val="24"/>
        </w:rPr>
      </w:pPr>
    </w:p>
    <w:p w14:paraId="2D166ADB">
      <w:pPr>
        <w:rPr>
          <w:b/>
          <w:bCs/>
          <w:sz w:val="24"/>
          <w:szCs w:val="24"/>
        </w:rPr>
      </w:pPr>
    </w:p>
    <w:p w14:paraId="5931CCF5"/>
    <w:p w14:paraId="242A4CA5"/>
    <w:p w14:paraId="39C66F6E"/>
    <w:p w14:paraId="7383EF19"/>
    <w:p w14:paraId="6A53010A"/>
    <w:p w14:paraId="3400272A"/>
    <w:p w14:paraId="260F783A"/>
    <w:p w14:paraId="071728A4"/>
    <w:p w14:paraId="1D7F0CDF"/>
    <w:p w14:paraId="62354206"/>
    <w:p w14:paraId="592534D3"/>
    <w:p w14:paraId="33AD0A63"/>
    <w:p w14:paraId="6077B74D"/>
    <w:p w14:paraId="2FB7C0F7"/>
    <w:p w14:paraId="0C06AF73"/>
    <w:p w14:paraId="6BE00BBE"/>
    <w:p w14:paraId="225CAE79"/>
    <w:p w14:paraId="3B18193F"/>
    <w:p w14:paraId="159CBBD5"/>
    <w:p w14:paraId="51CD27AB"/>
    <w:p w14:paraId="6411A382"/>
    <w:p w14:paraId="76C21FC2"/>
    <w:p w14:paraId="021B44C8"/>
    <w:p w14:paraId="69308B87"/>
    <w:p w14:paraId="473F7D42"/>
    <w:p w14:paraId="227FC921"/>
    <w:p w14:paraId="73586B45"/>
    <w:p w14:paraId="70281E1B"/>
    <w:p w14:paraId="6A71BD74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1C2D34BE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6685FCD1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0530D96D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05712940">
      <w:pPr>
        <w:pStyle w:val="3"/>
        <w:numPr>
          <w:ilvl w:val="0"/>
          <w:numId w:val="0"/>
        </w:numPr>
        <w:bidi w:val="0"/>
        <w:spacing w:line="240" w:lineRule="auto"/>
        <w:ind w:leftChars="0"/>
        <w:jc w:val="center"/>
        <w:outlineLvl w:val="1"/>
        <w:rPr>
          <w:rFonts w:hint="default" w:ascii="Times New Roman" w:hAnsi="Times New Roman" w:cs="Times New Roman"/>
          <w:sz w:val="36"/>
          <w:szCs w:val="36"/>
        </w:rPr>
      </w:pPr>
    </w:p>
    <w:p w14:paraId="4E4F25A7">
      <w:pPr>
        <w:rPr>
          <w:rFonts w:hint="default" w:ascii="Times New Roman" w:hAnsi="Times New Roman" w:cs="Times New Roman"/>
          <w:sz w:val="36"/>
          <w:szCs w:val="36"/>
        </w:rPr>
      </w:pPr>
    </w:p>
    <w:p w14:paraId="3B3D5C7B">
      <w:pPr>
        <w:rPr>
          <w:rFonts w:hint="default" w:ascii="Times New Roman" w:hAnsi="Times New Roman" w:cs="Times New Roman"/>
          <w:sz w:val="36"/>
          <w:szCs w:val="36"/>
        </w:rPr>
      </w:pPr>
    </w:p>
    <w:p w14:paraId="1E38FDD3">
      <w:pPr>
        <w:rPr>
          <w:rFonts w:hint="default" w:ascii="Times New Roman" w:hAnsi="Times New Roman" w:cs="Times New Roman"/>
          <w:sz w:val="36"/>
          <w:szCs w:val="36"/>
        </w:rPr>
      </w:pPr>
    </w:p>
    <w:p w14:paraId="55761694">
      <w:pPr>
        <w:rPr>
          <w:rFonts w:hint="default" w:ascii="Times New Roman" w:hAnsi="Times New Roman" w:cs="Times New Roman"/>
          <w:sz w:val="36"/>
          <w:szCs w:val="36"/>
        </w:rPr>
      </w:pPr>
    </w:p>
    <w:p w14:paraId="0A68530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zh-C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zh-CN"/>
        </w:rPr>
        <w:t xml:space="preserve">Week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zh-CN"/>
        </w:rPr>
        <w:t>: User Experience Optimization</w:t>
      </w:r>
    </w:p>
    <w:p w14:paraId="03AEA186">
      <w:pPr>
        <w:rPr>
          <w:rFonts w:hint="default"/>
        </w:rPr>
      </w:pPr>
    </w:p>
    <w:p w14:paraId="456D2D38">
      <w:pPr>
        <w:pStyle w:val="3"/>
        <w:numPr>
          <w:ilvl w:val="0"/>
          <w:numId w:val="1"/>
        </w:numPr>
        <w:bidi w:val="0"/>
        <w:spacing w:before="0" w:beforeAutospacing="1" w:after="0" w:afterAutospacing="1"/>
        <w:jc w:val="left"/>
        <w:outlineLvl w:val="1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Toc22005"/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Analyze User Feedback:</w:t>
      </w:r>
      <w:bookmarkEnd w:id="0"/>
    </w:p>
    <w:p w14:paraId="4C140F1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Website layout: Delight bakery</w:t>
      </w:r>
    </w:p>
    <w:p w14:paraId="13D59AE7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Figma link: </w:t>
      </w: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  <w:instrText xml:space="preserve"> HYPERLINK "https://www.figma.com/design/w7MBI1EgZX9v4hACxjv6Gx/Delight-desert-website-project?node-id=0-1&amp;t=JcnI5qBQtm1PRer7-1" </w:instrText>
      </w: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  <w:fldChar w:fldCharType="separate"/>
      </w:r>
      <w:r>
        <w:rPr>
          <w:rStyle w:val="12"/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  <w:t>https://www.figma.com/design/w7MBI1EgZX9v4hACxjv6Gx/Delight-desert-website-project?node-id=0-1&amp;t=JcnI5qBQtm1PRer7-1</w:t>
      </w: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  <w:fldChar w:fldCharType="end"/>
      </w:r>
    </w:p>
    <w:p w14:paraId="54746085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</w:pP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69"/>
        <w:gridCol w:w="2808"/>
        <w:gridCol w:w="2559"/>
      </w:tblGrid>
      <w:tr w14:paraId="534BC1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CD87BD0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28"/>
                <w:szCs w:val="28"/>
                <w:lang w:val="en-US" w:eastAsia="zh-CN"/>
              </w:rPr>
              <w:t>Issue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CB9E931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28"/>
                <w:szCs w:val="28"/>
                <w:lang w:val="en-US" w:eastAsia="zh-CN"/>
              </w:rPr>
              <w:t xml:space="preserve"> Identification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5A12170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Fixes made</w:t>
            </w:r>
          </w:p>
        </w:tc>
      </w:tr>
      <w:tr w14:paraId="51E5FA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F7948E1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Users don’t understand icons (e.g. heart, cart)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425EF15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Asked users to “think aloud”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877BE22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Added labels under icons or tooltips</w:t>
            </w:r>
          </w:p>
        </w:tc>
      </w:tr>
      <w:tr w14:paraId="2CFDBC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E9ABAB3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Overwhelming first screen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E0826CE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Long pauses or unsure clicks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DE24000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Simplified visuals, highlight CTA</w:t>
            </w:r>
          </w:p>
        </w:tc>
      </w:tr>
      <w:tr w14:paraId="1C225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289334F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Multiple CTAs confuse users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23CEEB5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Looked for users clicking wrong buttons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2501524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Use 1 primary action per screen</w:t>
            </w:r>
          </w:p>
        </w:tc>
      </w:tr>
      <w:tr w14:paraId="68B410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C1986F2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Checkout flow too long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6769E19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Time on task too high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62E6B69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Combined or removed redundant steps</w:t>
            </w:r>
          </w:p>
        </w:tc>
      </w:tr>
      <w:tr w14:paraId="74E18F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0C42B29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Users skip onboarding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ADAC044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Fast transitions or skips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57E01B2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 xml:space="preserve">Added illustrations </w:t>
            </w:r>
          </w:p>
        </w:tc>
      </w:tr>
    </w:tbl>
    <w:p w14:paraId="3129FF9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0A756C4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1CD3F1E4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bookmarkStart w:id="1" w:name="_Toc15289"/>
      <w:r>
        <w:rPr>
          <w:rStyle w:val="14"/>
          <w:rFonts w:hint="default" w:ascii="Times New Roman" w:hAnsi="Times New Roman" w:cs="Times New Roman"/>
          <w:b/>
          <w:bCs/>
          <w:sz w:val="32"/>
          <w:szCs w:val="32"/>
        </w:rPr>
        <w:t>Revise User Flows and Wireframes:</w:t>
      </w:r>
      <w:bookmarkEnd w:id="1"/>
    </w:p>
    <w:p w14:paraId="0DCDECCF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Home Screen</w:t>
      </w:r>
    </w:p>
    <w:p w14:paraId="39A9034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Before:</w:t>
      </w:r>
    </w:p>
    <w:p w14:paraId="5DADF75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Too many options shown (menu, offers, favorites, cart)</w:t>
      </w:r>
    </w:p>
    <w:p w14:paraId="4EE8972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CTA (“Order”) doesn’t stand out</w:t>
      </w:r>
    </w:p>
    <w:p w14:paraId="16A18A6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58FB979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Change This:</w:t>
      </w:r>
    </w:p>
    <w:p w14:paraId="5E8499F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5FF756C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Keep only 1 clear CTA ("Order Now")</w:t>
      </w:r>
    </w:p>
    <w:p w14:paraId="438F803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333D95D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01F489E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Move “Offers” and “Favorites” under a separate tab or drawer</w:t>
      </w:r>
    </w:p>
    <w:p w14:paraId="1A46C18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3EFEB09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4028F83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Increase white space between elements</w:t>
      </w:r>
    </w:p>
    <w:p w14:paraId="69C588F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6FD0699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10A4CE5D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Navigation Bar</w:t>
      </w:r>
    </w:p>
    <w:p w14:paraId="7833D88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Before:</w:t>
      </w:r>
    </w:p>
    <w:p w14:paraId="40C6624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Just icons (users may not know what each means)</w:t>
      </w:r>
    </w:p>
    <w:p w14:paraId="6E2A1A0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6D55597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Change This:</w:t>
      </w:r>
    </w:p>
    <w:p w14:paraId="2BF0DBA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22C20AD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Add labels under icons (“Home”, “Favorites”, “Cart”)</w:t>
      </w:r>
    </w:p>
    <w:p w14:paraId="7F72B69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133DBA2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78E5D84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Or use a hamburger menu for less frequently used items</w:t>
      </w:r>
    </w:p>
    <w:p w14:paraId="79DAE26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264BB2F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DC434A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Product Details Screen</w:t>
      </w:r>
    </w:p>
    <w:p w14:paraId="3662434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Before:</w:t>
      </w:r>
    </w:p>
    <w:p w14:paraId="6CAF0D8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4FB9252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Image, description, add to cart button all tightly packed</w:t>
      </w:r>
    </w:p>
    <w:p w14:paraId="769C01C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774DFB6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Change This:</w:t>
      </w:r>
    </w:p>
    <w:p w14:paraId="0E0F65E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3BCBDAF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Increase padding around image</w:t>
      </w:r>
    </w:p>
    <w:p w14:paraId="548AD5E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41F4A1B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523C3BC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Keep only essential info first (name, price, “Add to Cart”)</w:t>
      </w:r>
    </w:p>
    <w:p w14:paraId="652DF11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2412A4E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2BF4C67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Hide extra info (e.g., ingredients) under a "Read More" toggle</w:t>
      </w:r>
    </w:p>
    <w:p w14:paraId="7BF46B3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371DCBC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86C7D6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Checkout Flow</w:t>
      </w:r>
    </w:p>
    <w:p w14:paraId="76595F1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Before:</w:t>
      </w:r>
    </w:p>
    <w:p w14:paraId="124803D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5EA9203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4–5 steps to complete an order</w:t>
      </w:r>
    </w:p>
    <w:p w14:paraId="7306CE3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081928D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Change This:</w:t>
      </w:r>
    </w:p>
    <w:p w14:paraId="11D0B83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66A04BB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Merge address + payment screen</w:t>
      </w:r>
    </w:p>
    <w:p w14:paraId="473CC30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3086B17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68D2287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Use progress indicators (“Step 1 of 2”)</w:t>
      </w:r>
    </w:p>
    <w:p w14:paraId="71A1D3A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47E7A33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269B922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Default to saved info if available</w:t>
      </w:r>
    </w:p>
    <w:p w14:paraId="1DDF6A3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</w:p>
    <w:p w14:paraId="1AAF5C71"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2"/>
          <w:szCs w:val="32"/>
        </w:rPr>
      </w:pPr>
      <w:bookmarkStart w:id="2" w:name="_Toc10134"/>
      <w:r>
        <w:rPr>
          <w:rStyle w:val="14"/>
          <w:rFonts w:hint="default" w:ascii="Times New Roman" w:hAnsi="Times New Roman" w:cs="Times New Roman"/>
          <w:b/>
          <w:bCs/>
          <w:sz w:val="32"/>
          <w:szCs w:val="32"/>
        </w:rPr>
        <w:t>Conduct A/B Testing:</w:t>
      </w:r>
      <w:bookmarkEnd w:id="2"/>
    </w:p>
    <w:p w14:paraId="20693BF6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color w:val="2E75B6" w:themeColor="accent1" w:themeShade="BF"/>
          <w:sz w:val="28"/>
          <w:szCs w:val="28"/>
        </w:rPr>
      </w:pPr>
      <w:r>
        <w:rPr>
          <w:rFonts w:hint="default" w:ascii="Times New Roman" w:hAnsi="Times New Roman" w:cs="Times New Roman"/>
          <w:color w:val="2E75B6" w:themeColor="accent1" w:themeShade="BF"/>
          <w:sz w:val="28"/>
          <w:szCs w:val="28"/>
        </w:rPr>
        <w:t>Test Case: CTA Button Placement</w:t>
      </w:r>
    </w:p>
    <w:p w14:paraId="478453A5">
      <w:pPr>
        <w:numPr>
          <w:numId w:val="0"/>
        </w:numPr>
        <w:ind w:leftChars="0"/>
        <w:rPr>
          <w:rFonts w:hint="default" w:ascii="Times New Roman" w:hAnsi="Times New Roman" w:cs="Times New Roman"/>
          <w:color w:val="2E75B6" w:themeColor="accent1" w:themeShade="BF"/>
          <w:sz w:val="28"/>
          <w:szCs w:val="28"/>
        </w:rPr>
      </w:pP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5"/>
        <w:gridCol w:w="2925"/>
        <w:gridCol w:w="3856"/>
      </w:tblGrid>
      <w:tr w14:paraId="1184D9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4C6994D9">
            <w:pPr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zh-CN"/>
              </w:rPr>
              <w:t>Attribute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1B73B3DC">
            <w:pPr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zh-CN"/>
              </w:rPr>
              <w:t>Variant A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2087F356">
            <w:pPr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zh-CN"/>
              </w:rPr>
              <w:t>Variant B</w:t>
            </w:r>
          </w:p>
        </w:tc>
      </w:tr>
      <w:tr w14:paraId="3E329C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29DE9577">
            <w:pP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  <w:t>CTA Placement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74E2ED82"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Top right ("Order Now" button beside search)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54501A4D"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Center of screen as a card with image and label "Order Now"</w:t>
            </w:r>
          </w:p>
        </w:tc>
      </w:tr>
      <w:tr w14:paraId="49316D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511EF441">
            <w:pP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  <w:t>CTA Visual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6A6CCB0"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Small button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62C14E71"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Large colorful card with illustration</w:t>
            </w:r>
          </w:p>
        </w:tc>
      </w:tr>
      <w:tr w14:paraId="406304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666D173F">
            <w:pP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  <w:t>CTA Label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5F078BA3"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Text only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3DC7FE1A">
            <w:pP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Icon + Text</w:t>
            </w:r>
          </w:p>
        </w:tc>
      </w:tr>
    </w:tbl>
    <w:p w14:paraId="7F6B9A8C">
      <w:pPr>
        <w:rPr>
          <w:rFonts w:hint="default"/>
          <w:sz w:val="24"/>
          <w:szCs w:val="24"/>
        </w:rPr>
      </w:pPr>
    </w:p>
    <w:p w14:paraId="0C8802D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Participants</w:t>
      </w:r>
    </w:p>
    <w:p w14:paraId="5EC296A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5B5CC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2E75B6" w:themeColor="accent1" w:themeShade="BF"/>
          <w:sz w:val="28"/>
          <w:szCs w:val="28"/>
        </w:rPr>
        <w:t>Total</w:t>
      </w:r>
      <w:r>
        <w:rPr>
          <w:rFonts w:hint="default" w:ascii="Times New Roman" w:hAnsi="Times New Roman" w:cs="Times New Roman"/>
          <w:sz w:val="28"/>
          <w:szCs w:val="28"/>
        </w:rPr>
        <w:t>: 10 users (simulated)</w:t>
      </w:r>
    </w:p>
    <w:p w14:paraId="3F11A0B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E75B6" w:themeColor="accent1" w:themeShade="BF"/>
          <w:sz w:val="28"/>
          <w:szCs w:val="28"/>
        </w:rPr>
        <w:t>Testing tool</w:t>
      </w:r>
      <w:r>
        <w:rPr>
          <w:rFonts w:hint="default" w:ascii="Times New Roman" w:hAnsi="Times New Roman" w:cs="Times New Roman"/>
          <w:sz w:val="28"/>
          <w:szCs w:val="28"/>
        </w:rPr>
        <w:t>: Figma + simulated observations</w:t>
      </w:r>
    </w:p>
    <w:p w14:paraId="303E507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E75B6" w:themeColor="accent1" w:themeShade="BF"/>
          <w:sz w:val="28"/>
          <w:szCs w:val="28"/>
        </w:rPr>
        <w:t>Tasks Given</w:t>
      </w:r>
      <w:r>
        <w:rPr>
          <w:rFonts w:hint="default" w:ascii="Times New Roman" w:hAnsi="Times New Roman" w:cs="Times New Roman"/>
          <w:sz w:val="28"/>
          <w:szCs w:val="28"/>
        </w:rPr>
        <w:t>: “Order a food item from the home screen”</w:t>
      </w:r>
    </w:p>
    <w:p w14:paraId="69912988">
      <w:pPr>
        <w:rPr>
          <w:rFonts w:hint="default" w:ascii="Times New Roman" w:hAnsi="Times New Roman" w:cs="Times New Roman"/>
          <w:sz w:val="28"/>
          <w:szCs w:val="28"/>
        </w:rPr>
      </w:pPr>
    </w:p>
    <w:p w14:paraId="773C5D2D">
      <w:pPr>
        <w:rPr>
          <w:rStyle w:val="14"/>
          <w:rFonts w:hint="default" w:ascii="Times New Roman" w:hAnsi="Times New Roman" w:cs="Times New Roman"/>
          <w:sz w:val="28"/>
          <w:szCs w:val="28"/>
        </w:rPr>
      </w:pPr>
      <w:r>
        <w:rPr>
          <w:rStyle w:val="14"/>
          <w:rFonts w:hint="default" w:ascii="Times New Roman" w:hAnsi="Times New Roman" w:cs="Times New Roman"/>
          <w:sz w:val="28"/>
          <w:szCs w:val="28"/>
        </w:rPr>
        <w:t>Simulated Results</w:t>
      </w:r>
    </w:p>
    <w:p w14:paraId="23114356">
      <w:pPr>
        <w:rPr>
          <w:rStyle w:val="14"/>
          <w:rFonts w:hint="default"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9"/>
        <w:gridCol w:w="3102"/>
        <w:gridCol w:w="1367"/>
      </w:tblGrid>
      <w:tr w14:paraId="108135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7ACD2646">
            <w:pPr>
              <w:rPr>
                <w:rStyle w:val="14"/>
                <w:rFonts w:hint="default" w:ascii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color w:val="FFFFFF"/>
                <w:sz w:val="28"/>
                <w:szCs w:val="28"/>
                <w:lang w:val="en-US" w:eastAsia="zh-CN"/>
              </w:rPr>
              <w:t>Metric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2BE99560">
            <w:pPr>
              <w:rPr>
                <w:rStyle w:val="14"/>
                <w:rFonts w:hint="default" w:ascii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color w:val="FFFFFF"/>
                <w:sz w:val="28"/>
                <w:szCs w:val="28"/>
                <w:lang w:val="en-US" w:eastAsia="zh-CN"/>
              </w:rPr>
              <w:t>Variant 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6FBDA011">
            <w:pPr>
              <w:rPr>
                <w:rStyle w:val="14"/>
                <w:rFonts w:hint="default" w:ascii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color w:val="FFFFFF"/>
                <w:sz w:val="28"/>
                <w:szCs w:val="28"/>
                <w:lang w:val="en-US" w:eastAsia="zh-CN"/>
              </w:rPr>
              <w:t>Variant B</w:t>
            </w:r>
          </w:p>
        </w:tc>
      </w:tr>
      <w:tr w14:paraId="7B2395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 w14:paraId="31192CFA">
            <w:pP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Time to find CTA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 w14:paraId="6987F629">
            <w:pP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7.8 sec avg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 w14:paraId="77DDB5BA">
            <w:pP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3.2 sec avg</w:t>
            </w:r>
          </w:p>
        </w:tc>
      </w:tr>
      <w:tr w14:paraId="2FD844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339B009">
            <w:pP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Click-through rate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5F8ACC5">
            <w:pP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50%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9B57A1B">
            <w:pP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90%</w:t>
            </w:r>
          </w:p>
        </w:tc>
      </w:tr>
      <w:tr w14:paraId="36F91A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 w14:paraId="26F3BBE8">
            <w:pP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Task completion rate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 w14:paraId="5981E163">
            <w:pP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60%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 w14:paraId="41D2DED8">
            <w:pP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100%</w:t>
            </w:r>
          </w:p>
        </w:tc>
      </w:tr>
      <w:tr w14:paraId="6927C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FCE1DE6">
            <w:pP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Misclicks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A59DA40">
            <w:pP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4 users clicked wrong icon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11EF10A">
            <w:pP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0</w:t>
            </w:r>
          </w:p>
        </w:tc>
      </w:tr>
      <w:tr w14:paraId="02B31C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 w14:paraId="2B01DCB4">
            <w:pP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Satisfaction (1-5)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 w14:paraId="3AB4B2B8">
            <w:pP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3.1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 w14:paraId="7A599302">
            <w:pP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4.6</w:t>
            </w:r>
          </w:p>
        </w:tc>
      </w:tr>
    </w:tbl>
    <w:p w14:paraId="434BB43F">
      <w:pPr>
        <w:rPr>
          <w:rStyle w:val="14"/>
          <w:rFonts w:hint="default" w:ascii="Times New Roman" w:hAnsi="Times New Roman" w:cs="Times New Roman"/>
          <w:sz w:val="32"/>
          <w:szCs w:val="32"/>
        </w:rPr>
      </w:pPr>
    </w:p>
    <w:p w14:paraId="061E0A32">
      <w:pPr>
        <w:rPr>
          <w:rStyle w:val="14"/>
          <w:rFonts w:hint="default" w:ascii="Times New Roman" w:hAnsi="Times New Roman" w:cs="Times New Roman"/>
          <w:sz w:val="28"/>
          <w:szCs w:val="28"/>
        </w:rPr>
      </w:pPr>
      <w:r>
        <w:rPr>
          <w:rStyle w:val="14"/>
          <w:rFonts w:hint="default" w:ascii="Times New Roman" w:hAnsi="Times New Roman" w:cs="Times New Roman"/>
          <w:sz w:val="28"/>
          <w:szCs w:val="28"/>
        </w:rPr>
        <w:t>User Feedback</w:t>
      </w:r>
    </w:p>
    <w:p w14:paraId="71346BE4">
      <w:pPr>
        <w:rPr>
          <w:rStyle w:val="14"/>
          <w:rFonts w:hint="default" w:ascii="Times New Roman" w:hAnsi="Times New Roman" w:cs="Times New Roman"/>
          <w:sz w:val="28"/>
          <w:szCs w:val="28"/>
        </w:rPr>
      </w:pPr>
    </w:p>
    <w:p w14:paraId="47D94C81">
      <w:pPr>
        <w:rPr>
          <w:rStyle w:val="14"/>
          <w:rFonts w:hint="default" w:ascii="Times New Roman" w:hAnsi="Times New Roman" w:cs="Times New Roman"/>
          <w:sz w:val="32"/>
          <w:szCs w:val="32"/>
        </w:rPr>
      </w:pPr>
      <w:r>
        <w:rPr>
          <w:rStyle w:val="14"/>
          <w:rFonts w:hint="default" w:ascii="Times New Roman" w:hAnsi="Times New Roman" w:cs="Times New Roman"/>
          <w:sz w:val="28"/>
          <w:szCs w:val="28"/>
        </w:rPr>
        <w:t>Variant A:</w:t>
      </w:r>
    </w:p>
    <w:p w14:paraId="527FD7FC">
      <w:pPr>
        <w:numPr>
          <w:ilvl w:val="0"/>
          <w:numId w:val="4"/>
        </w:numPr>
        <w:ind w:left="420" w:leftChars="0" w:hanging="420" w:firstLineChars="0"/>
        <w:rPr>
          <w:rStyle w:val="14"/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4"/>
          <w:rFonts w:hint="default" w:ascii="Times New Roman" w:hAnsi="Times New Roman" w:cs="Times New Roman"/>
          <w:b w:val="0"/>
          <w:bCs w:val="0"/>
          <w:sz w:val="28"/>
          <w:szCs w:val="28"/>
        </w:rPr>
        <w:t>“I didn’t notice the button at first.”</w:t>
      </w:r>
    </w:p>
    <w:p w14:paraId="5E268CAA">
      <w:pPr>
        <w:numPr>
          <w:ilvl w:val="0"/>
          <w:numId w:val="4"/>
        </w:numPr>
        <w:ind w:left="420" w:leftChars="0" w:hanging="420" w:firstLineChars="0"/>
        <w:rPr>
          <w:rStyle w:val="14"/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4"/>
          <w:rFonts w:hint="default" w:ascii="Times New Roman" w:hAnsi="Times New Roman" w:cs="Times New Roman"/>
          <w:b w:val="0"/>
          <w:bCs w:val="0"/>
          <w:sz w:val="28"/>
          <w:szCs w:val="28"/>
        </w:rPr>
        <w:t>“It looks like a filter, not something clickable.”</w:t>
      </w:r>
    </w:p>
    <w:p w14:paraId="0197EFF3">
      <w:pPr>
        <w:numPr>
          <w:ilvl w:val="0"/>
          <w:numId w:val="4"/>
        </w:numPr>
        <w:ind w:left="420" w:leftChars="0" w:hanging="420" w:firstLineChars="0"/>
        <w:rPr>
          <w:rStyle w:val="14"/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4"/>
          <w:rFonts w:hint="default" w:ascii="Times New Roman" w:hAnsi="Times New Roman" w:cs="Times New Roman"/>
          <w:b w:val="0"/>
          <w:bCs w:val="0"/>
          <w:sz w:val="28"/>
          <w:szCs w:val="28"/>
        </w:rPr>
        <w:t>“Too much going on — what should I do first?”</w:t>
      </w:r>
    </w:p>
    <w:p w14:paraId="17662944">
      <w:pPr>
        <w:rPr>
          <w:rStyle w:val="14"/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3A90B614">
      <w:pPr>
        <w:rPr>
          <w:rStyle w:val="14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14"/>
          <w:rFonts w:hint="default" w:ascii="Times New Roman" w:hAnsi="Times New Roman" w:cs="Times New Roman"/>
          <w:b/>
          <w:bCs/>
          <w:sz w:val="28"/>
          <w:szCs w:val="28"/>
        </w:rPr>
        <w:t>Variant B:</w:t>
      </w:r>
    </w:p>
    <w:p w14:paraId="7244D2FD">
      <w:pPr>
        <w:numPr>
          <w:ilvl w:val="0"/>
          <w:numId w:val="4"/>
        </w:numPr>
        <w:ind w:left="420" w:leftChars="0" w:hanging="420" w:firstLineChars="0"/>
        <w:rPr>
          <w:rStyle w:val="14"/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4"/>
          <w:rFonts w:hint="default" w:ascii="Times New Roman" w:hAnsi="Times New Roman" w:cs="Times New Roman"/>
          <w:b w:val="0"/>
          <w:bCs w:val="0"/>
          <w:sz w:val="28"/>
          <w:szCs w:val="28"/>
        </w:rPr>
        <w:t>“Very clear what to click.”</w:t>
      </w:r>
    </w:p>
    <w:p w14:paraId="1DE9705A">
      <w:pPr>
        <w:numPr>
          <w:ilvl w:val="0"/>
          <w:numId w:val="4"/>
        </w:numPr>
        <w:ind w:left="420" w:leftChars="0" w:hanging="420" w:firstLineChars="0"/>
        <w:rPr>
          <w:rStyle w:val="14"/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4"/>
          <w:rFonts w:hint="default" w:ascii="Times New Roman" w:hAnsi="Times New Roman" w:cs="Times New Roman"/>
          <w:b w:val="0"/>
          <w:bCs w:val="0"/>
          <w:sz w:val="28"/>
          <w:szCs w:val="28"/>
        </w:rPr>
        <w:t>“Loved the image and color, made me want to order.”</w:t>
      </w:r>
    </w:p>
    <w:p w14:paraId="36FD5177">
      <w:pPr>
        <w:numPr>
          <w:ilvl w:val="0"/>
          <w:numId w:val="4"/>
        </w:numPr>
        <w:ind w:left="420" w:leftChars="0" w:hanging="420" w:firstLineChars="0"/>
        <w:rPr>
          <w:rStyle w:val="14"/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4"/>
          <w:rFonts w:hint="default" w:ascii="Times New Roman" w:hAnsi="Times New Roman" w:cs="Times New Roman"/>
          <w:b w:val="0"/>
          <w:bCs w:val="0"/>
          <w:sz w:val="28"/>
          <w:szCs w:val="28"/>
        </w:rPr>
        <w:t>“This feels more engaging and fun!”</w:t>
      </w:r>
    </w:p>
    <w:p w14:paraId="2D2A0B8F">
      <w:pPr>
        <w:rPr>
          <w:rStyle w:val="14"/>
          <w:rFonts w:hint="default" w:ascii="Times New Roman" w:hAnsi="Times New Roman" w:cs="Times New Roman"/>
          <w:sz w:val="32"/>
          <w:szCs w:val="32"/>
        </w:rPr>
      </w:pPr>
    </w:p>
    <w:p w14:paraId="12A0EFDF">
      <w:pPr>
        <w:rPr>
          <w:rStyle w:val="14"/>
          <w:rFonts w:hint="default" w:ascii="Times New Roman" w:hAnsi="Times New Roman" w:cs="Times New Roman"/>
          <w:sz w:val="32"/>
          <w:szCs w:val="32"/>
        </w:rPr>
      </w:pPr>
    </w:p>
    <w:p w14:paraId="2B78EF12"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bookmarkStart w:id="3" w:name="_Toc9397"/>
      <w:r>
        <w:rPr>
          <w:rFonts w:hint="default" w:ascii="Times New Roman" w:hAnsi="Times New Roman" w:cs="Times New Roman"/>
          <w:sz w:val="32"/>
          <w:szCs w:val="32"/>
        </w:rPr>
        <w:t>Implement Final Improvements in Figma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bookmarkEnd w:id="3"/>
    </w:p>
    <w:p w14:paraId="0BA56279">
      <w:pPr>
        <w:rPr>
          <w:rStyle w:val="14"/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1"/>
        <w:gridCol w:w="6375"/>
      </w:tblGrid>
      <w:tr w14:paraId="2785C8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893CB22">
            <w:pPr>
              <w:jc w:val="center"/>
              <w:rPr>
                <w:rStyle w:val="14"/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Screen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BE32025">
            <w:pPr>
              <w:jc w:val="center"/>
              <w:rPr>
                <w:rStyle w:val="14"/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color w:val="000000"/>
                <w:sz w:val="28"/>
                <w:szCs w:val="28"/>
                <w:lang w:val="en-US" w:eastAsia="zh-CN"/>
              </w:rPr>
              <w:t>Fix</w:t>
            </w:r>
          </w:p>
        </w:tc>
      </w:tr>
      <w:tr w14:paraId="2CA98E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E8BEBC0">
            <w:pPr>
              <w:jc w:val="center"/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Home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F49E9D6">
            <w:pPr>
              <w:jc w:val="center"/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Simplify layout, 1 CTA only, emphasize primary action</w:t>
            </w:r>
          </w:p>
        </w:tc>
      </w:tr>
      <w:tr w14:paraId="6BF2F6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3B7AC74">
            <w:pPr>
              <w:jc w:val="center"/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Product Card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15064FE">
            <w:pPr>
              <w:jc w:val="center"/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Clean spacing, single CTA focus</w:t>
            </w:r>
          </w:p>
        </w:tc>
      </w:tr>
      <w:tr w14:paraId="7E5641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9770817">
            <w:pPr>
              <w:jc w:val="center"/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Nav Bar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1C73CB1">
            <w:pPr>
              <w:jc w:val="center"/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Use icon + label or tool-tip</w:t>
            </w:r>
          </w:p>
        </w:tc>
      </w:tr>
      <w:tr w14:paraId="44F878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429DA9E">
            <w:pPr>
              <w:jc w:val="center"/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Checkout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82457F9">
            <w:pPr>
              <w:jc w:val="center"/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Reduce steps, progress indicator, auto-fill info</w:t>
            </w:r>
          </w:p>
        </w:tc>
      </w:tr>
      <w:tr w14:paraId="2001F6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62123D5">
            <w:pPr>
              <w:jc w:val="center"/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On-boarding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77865A9">
            <w:pPr>
              <w:jc w:val="center"/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Add illustrations, microcopy, delay "Skip" button</w:t>
            </w:r>
          </w:p>
        </w:tc>
      </w:tr>
    </w:tbl>
    <w:p w14:paraId="76AEE1D3">
      <w:pPr>
        <w:rPr>
          <w:rStyle w:val="14"/>
          <w:rFonts w:hint="default" w:ascii="Times New Roman" w:hAnsi="Times New Roman" w:cs="Times New Roman"/>
          <w:sz w:val="28"/>
          <w:szCs w:val="28"/>
        </w:rPr>
      </w:pPr>
    </w:p>
    <w:p w14:paraId="305AC101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</w:rPr>
      </w:pPr>
      <w:bookmarkStart w:id="4" w:name="_Toc25249"/>
      <w:r>
        <w:rPr>
          <w:rFonts w:hint="default" w:ascii="Times New Roman" w:hAnsi="Times New Roman" w:cs="Times New Roman"/>
          <w:sz w:val="32"/>
          <w:szCs w:val="32"/>
        </w:rPr>
        <w:t>Implement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ed</w:t>
      </w:r>
      <w:r>
        <w:rPr>
          <w:rFonts w:hint="default" w:ascii="Times New Roman" w:hAnsi="Times New Roman" w:cs="Times New Roman"/>
          <w:sz w:val="32"/>
          <w:szCs w:val="32"/>
        </w:rPr>
        <w:t xml:space="preserve"> Improvements:</w:t>
      </w:r>
      <w:bookmarkEnd w:id="4"/>
    </w:p>
    <w:p w14:paraId="15130DB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 xml:space="preserve">Before:                                                                      After: </w:t>
      </w:r>
    </w:p>
    <w:p w14:paraId="1BC1617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</w:p>
    <w:p w14:paraId="7A6134F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drawing>
          <wp:inline distT="0" distB="0" distL="114300" distR="114300">
            <wp:extent cx="2433320" cy="1710690"/>
            <wp:effectExtent l="0" t="0" r="5080" b="1143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2460625" cy="1729105"/>
            <wp:effectExtent l="0" t="0" r="8255" b="8255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05077"/>
    <w:multiLevelType w:val="singleLevel"/>
    <w:tmpl w:val="E2405077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abstractNum w:abstractNumId="1">
    <w:nsid w:val="F9C00FDB"/>
    <w:multiLevelType w:val="singleLevel"/>
    <w:tmpl w:val="F9C00F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43D89520"/>
    <w:multiLevelType w:val="singleLevel"/>
    <w:tmpl w:val="43D895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4EC9127B"/>
    <w:multiLevelType w:val="singleLevel"/>
    <w:tmpl w:val="4EC912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237BF5"/>
    <w:rsid w:val="1497156A"/>
    <w:rsid w:val="36970A1E"/>
    <w:rsid w:val="3EF2084E"/>
    <w:rsid w:val="60BD3C69"/>
    <w:rsid w:val="763C7107"/>
    <w:rsid w:val="7DB7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link w:val="20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9">
    <w:name w:val="Emphasis"/>
    <w:basedOn w:val="6"/>
    <w:qFormat/>
    <w:uiPriority w:val="0"/>
    <w:rPr>
      <w:i/>
      <w:iCs/>
    </w:rPr>
  </w:style>
  <w:style w:type="paragraph" w:styleId="10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</w:rPr>
  </w:style>
  <w:style w:type="paragraph" w:styleId="11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3"/>
    <w:basedOn w:val="1"/>
    <w:next w:val="1"/>
    <w:qFormat/>
    <w:uiPriority w:val="0"/>
    <w:pPr>
      <w:ind w:left="840" w:leftChars="400"/>
    </w:pPr>
  </w:style>
  <w:style w:type="paragraph" w:customStyle="1" w:styleId="1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20">
    <w:name w:val="Heading 3 Char"/>
    <w:link w:val="4"/>
    <w:qFormat/>
    <w:uiPriority w:val="0"/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customStyle="1" w:styleId="21">
    <w:name w:val="无间隔 Char"/>
    <w:basedOn w:val="6"/>
    <w:link w:val="22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22">
    <w:name w:val="No Spacing"/>
    <w:link w:val="21"/>
    <w:qFormat/>
    <w:uiPriority w:val="0"/>
    <w:rPr>
      <w:rFonts w:hint="default" w:ascii="Times New Roman" w:hAnsi="Times New Roman" w:eastAsia="SimSun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Kingsoft\WPS%20Office\12.2.0.21546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2025-06-25T09:58:00Z</dcterms:created>
  <dc:creator>ZOHA</dc:creator>
  <cp:lastModifiedBy>zoha raheel</cp:lastModifiedBy>
  <dcterms:modified xsi:type="dcterms:W3CDTF">2025-07-29T10:42:34Z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3E25DA178C784E9DB5E656E074C737C0_13</vt:lpwstr>
  </property>
</Properties>
</file>